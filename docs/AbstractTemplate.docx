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05308" w14:textId="478C4AD3" w:rsidR="0012451E" w:rsidRPr="0012451E" w:rsidRDefault="0012451E" w:rsidP="0012451E">
      <w:pPr>
        <w:pStyle w:val="Title"/>
      </w:pPr>
      <w:r w:rsidRPr="0012451E">
        <w:t>The Title goes here</w:t>
      </w:r>
    </w:p>
    <w:p w14:paraId="3E671852" w14:textId="594AC2ED" w:rsidR="0012451E" w:rsidRPr="0012451E" w:rsidRDefault="0012451E">
      <w:pPr>
        <w:rPr>
          <w:rStyle w:val="Strong"/>
        </w:rPr>
      </w:pPr>
      <w:r w:rsidRPr="0012451E">
        <w:rPr>
          <w:rStyle w:val="Strong"/>
        </w:rPr>
        <w:t xml:space="preserve">Author list, separated by commas. Please indicate affiliations using superscripts, </w:t>
      </w:r>
      <w:r w:rsidRPr="0012451E">
        <w:rPr>
          <w:rStyle w:val="Strong"/>
          <w:vertAlign w:val="superscript"/>
        </w:rPr>
        <w:t>1, 2, 3</w:t>
      </w:r>
      <w:r w:rsidRPr="0012451E">
        <w:rPr>
          <w:rStyle w:val="Strong"/>
        </w:rPr>
        <w:t xml:space="preserve"> etc. Indicate corresponding author with an asterisk*.</w:t>
      </w:r>
    </w:p>
    <w:p w14:paraId="39899C82" w14:textId="26873B68" w:rsidR="0012451E" w:rsidRPr="0012451E" w:rsidRDefault="0012451E" w:rsidP="0012451E">
      <w:pPr>
        <w:rPr>
          <w:rFonts w:ascii="CMU SANS SERIF" w:hAnsi="CMU SANS SERIF"/>
        </w:rPr>
      </w:pPr>
      <w:r w:rsidRPr="0012451E">
        <w:rPr>
          <w:rFonts w:ascii="CMU SANS SERIF" w:hAnsi="CMU SANS SERIF"/>
          <w:vertAlign w:val="superscript"/>
        </w:rPr>
        <w:t>1</w:t>
      </w:r>
      <w:r>
        <w:rPr>
          <w:rFonts w:ascii="CMU SANS SERIF" w:hAnsi="CMU SANS SERIF"/>
        </w:rPr>
        <w:t>Affiliation 1 [Department, University, City, (State), Country]</w:t>
      </w:r>
      <w:r>
        <w:rPr>
          <w:rFonts w:ascii="CMU SANS SERIF" w:hAnsi="CMU SANS SERIF"/>
        </w:rPr>
        <w:br/>
      </w:r>
      <w:r>
        <w:rPr>
          <w:rFonts w:ascii="CMU SANS SERIF" w:hAnsi="CMU SANS SERIF"/>
          <w:vertAlign w:val="superscript"/>
        </w:rPr>
        <w:t>2</w:t>
      </w:r>
      <w:r>
        <w:rPr>
          <w:rFonts w:ascii="CMU SANS SERIF" w:hAnsi="CMU SANS SERIF"/>
        </w:rPr>
        <w:t>Affiliation 2 [Department, University, City, (State), Country]</w:t>
      </w:r>
      <w:r>
        <w:rPr>
          <w:rFonts w:ascii="CMU SANS SERIF" w:hAnsi="CMU SANS SERIF"/>
        </w:rPr>
        <w:br/>
      </w:r>
      <w:r>
        <w:rPr>
          <w:rFonts w:ascii="CMU SANS SERIF" w:hAnsi="CMU SANS SERIF"/>
          <w:vertAlign w:val="superscript"/>
        </w:rPr>
        <w:t>3</w:t>
      </w:r>
      <w:r>
        <w:rPr>
          <w:rFonts w:ascii="CMU SANS SERIF" w:hAnsi="CMU SANS SERIF"/>
        </w:rPr>
        <w:t>Affiliation 3 [Department, University, City, (State), Country]</w:t>
      </w:r>
    </w:p>
    <w:p w14:paraId="5D025531" w14:textId="681D970F" w:rsidR="0012451E" w:rsidRDefault="0012451E">
      <w:pPr>
        <w:rPr>
          <w:rFonts w:ascii="CMU SANS SERIF" w:hAnsi="CMU SANS SERIF"/>
        </w:rPr>
      </w:pPr>
      <w:r>
        <w:rPr>
          <w:rFonts w:ascii="CMU SANS SERIF" w:hAnsi="CMU SANS SERIF"/>
        </w:rPr>
        <w:t>*</w:t>
      </w:r>
      <w:r w:rsidRPr="0012451E">
        <w:rPr>
          <w:rFonts w:ascii="CMU SANS SERIF" w:hAnsi="CMU SANS SERIF"/>
        </w:rPr>
        <w:t>Corresponding author email address</w:t>
      </w:r>
      <w:r>
        <w:rPr>
          <w:rFonts w:ascii="CMU SANS SERIF" w:hAnsi="CMU SANS SERIF"/>
        </w:rPr>
        <w:br/>
      </w:r>
    </w:p>
    <w:p w14:paraId="229DCE24" w14:textId="77777777" w:rsidR="0012451E" w:rsidRDefault="0012451E" w:rsidP="0012451E">
      <w:pPr>
        <w:pBdr>
          <w:top w:val="single" w:sz="4" w:space="1" w:color="auto"/>
        </w:pBdr>
        <w:rPr>
          <w:rFonts w:ascii="CMU SANS SERIF" w:hAnsi="CMU SANS SERIF"/>
        </w:rPr>
      </w:pPr>
    </w:p>
    <w:p w14:paraId="2754EE5C" w14:textId="77777777" w:rsidR="0012451E" w:rsidRPr="0012451E" w:rsidRDefault="0012451E" w:rsidP="0012451E">
      <w:pPr>
        <w:shd w:val="clear" w:color="auto" w:fill="FFFFFF"/>
        <w:jc w:val="right"/>
        <w:rPr>
          <w:rFonts w:ascii="Open Sans" w:hAnsi="Open Sans" w:cs="Open Sans"/>
          <w:color w:val="000000"/>
          <w:sz w:val="21"/>
          <w:szCs w:val="21"/>
        </w:rPr>
      </w:pPr>
    </w:p>
    <w:p w14:paraId="5839A8E7" w14:textId="77777777" w:rsidR="0012451E" w:rsidRPr="0012451E" w:rsidRDefault="0012451E" w:rsidP="0012451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  <w:sectPr w:rsidR="0012451E" w:rsidRPr="0012451E" w:rsidSect="0012451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418FDF" w14:textId="77777777" w:rsidR="0012451E" w:rsidRPr="0012451E" w:rsidRDefault="0012451E" w:rsidP="0012451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 w:rsidRPr="0012451E">
        <w:rPr>
          <w:rFonts w:ascii="Open Sans" w:hAnsi="Open Sans" w:cs="Open Sans"/>
          <w:color w:val="000000"/>
          <w:sz w:val="21"/>
          <w:szCs w:val="21"/>
        </w:rPr>
        <w:t xml:space="preserve">Please enter your abstract here. Do not adjust margins or font size. Abstracts can be up to a single A4 page, including any figures. This corresponds to around 300–350 words. </w:t>
      </w:r>
    </w:p>
    <w:p w14:paraId="4CD31C53" w14:textId="47DBA479" w:rsidR="0012451E" w:rsidRPr="0012451E" w:rsidRDefault="0012451E" w:rsidP="0012451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 w:rsidRPr="0012451E">
        <w:rPr>
          <w:rFonts w:ascii="Open Sans" w:hAnsi="Open Sans" w:cs="Open Sans"/>
          <w:color w:val="000000"/>
          <w:sz w:val="21"/>
          <w:szCs w:val="21"/>
        </w:rPr>
        <w:t xml:space="preserve">Lorem ipsum dolor sit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Donec et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Aliquam vel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, ac porta diam.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vel a dolor.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ac,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Aliquam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potenti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>.</w:t>
      </w:r>
    </w:p>
    <w:p w14:paraId="59F27EFB" w14:textId="77777777" w:rsidR="0012451E" w:rsidRPr="0012451E" w:rsidRDefault="0012451E" w:rsidP="0012451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Donec pulvinar et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tempus. Mauris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ex convallis.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potenti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Morbi et lacinia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auctor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dictum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pharetra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nec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ac,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eros,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eros.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Vestibulum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ligula, non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Aliquam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>.</w:t>
      </w:r>
    </w:p>
    <w:p w14:paraId="46FE536D" w14:textId="77777777" w:rsidR="0012451E" w:rsidRPr="0012451E" w:rsidRDefault="0012451E" w:rsidP="0012451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 w:rsidRPr="0012451E">
        <w:rPr>
          <w:rFonts w:ascii="Open Sans" w:hAnsi="Open Sans" w:cs="Open Sans"/>
          <w:color w:val="000000"/>
          <w:sz w:val="21"/>
          <w:szCs w:val="21"/>
        </w:rPr>
        <w:t xml:space="preserve">In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Nam a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Cras lorem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non,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ac pharetra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, ac semper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Aliquam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, nec tempus lorem.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, vitae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Proin a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, fermentum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sed,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eros. In vitae cursus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Nam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semper, maximus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ante.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>.</w:t>
      </w:r>
    </w:p>
    <w:p w14:paraId="25D35A2F" w14:textId="77777777" w:rsidR="0012451E" w:rsidRPr="0012451E" w:rsidRDefault="0012451E" w:rsidP="0012451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 w:rsidRPr="0012451E">
        <w:rPr>
          <w:rFonts w:ascii="Open Sans" w:hAnsi="Open Sans" w:cs="Open Sans"/>
          <w:color w:val="000000"/>
          <w:sz w:val="21"/>
          <w:szCs w:val="21"/>
        </w:rPr>
        <w:t xml:space="preserve">Aenean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eros,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a,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Vestibulum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ex. Sed ac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in dui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Morbi sed mi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Duis lorem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at,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at mi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cursus maximus. Sed lacinia pulvinar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pulvinar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Proin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, non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at mi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>.</w:t>
      </w:r>
    </w:p>
    <w:p w14:paraId="7CB3441D" w14:textId="73F279EF" w:rsidR="0012451E" w:rsidRPr="0012451E" w:rsidRDefault="0012451E" w:rsidP="0012451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CMU SANS SERIF" w:hAnsi="CMU SANS SERIF"/>
          <w:sz w:val="21"/>
          <w:szCs w:val="21"/>
        </w:rPr>
      </w:pPr>
      <w:r w:rsidRPr="0012451E">
        <w:rPr>
          <w:rFonts w:ascii="Open Sans" w:hAnsi="Open Sans" w:cs="Open Sans"/>
          <w:color w:val="000000"/>
          <w:sz w:val="21"/>
          <w:szCs w:val="21"/>
        </w:rPr>
        <w:t xml:space="preserve">Donec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ex a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fermentum. Maecenas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, pharetra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id,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12451E"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 w:rsidRPr="0012451E">
        <w:rPr>
          <w:rFonts w:ascii="Open Sans" w:hAnsi="Open Sans" w:cs="Open Sans"/>
          <w:color w:val="000000"/>
          <w:sz w:val="21"/>
          <w:szCs w:val="21"/>
        </w:rPr>
        <w:t xml:space="preserve">. </w:t>
      </w:r>
    </w:p>
    <w:sectPr w:rsidR="0012451E" w:rsidRPr="0012451E" w:rsidSect="0012451E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MU SANS SERIF">
    <w:panose1 w:val="02000603000000000000"/>
    <w:charset w:val="00"/>
    <w:family w:val="auto"/>
    <w:notTrueType/>
    <w:pitch w:val="variable"/>
    <w:sig w:usb0="E10002FF" w:usb1="5201E9EB" w:usb2="00000004" w:usb3="00000000" w:csb0="000001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1E"/>
    <w:rsid w:val="00005411"/>
    <w:rsid w:val="00055F93"/>
    <w:rsid w:val="000654E6"/>
    <w:rsid w:val="00094371"/>
    <w:rsid w:val="000C5EB0"/>
    <w:rsid w:val="000C7BE7"/>
    <w:rsid w:val="000E1088"/>
    <w:rsid w:val="000F023C"/>
    <w:rsid w:val="00103B59"/>
    <w:rsid w:val="0010795C"/>
    <w:rsid w:val="001115B9"/>
    <w:rsid w:val="00123C7C"/>
    <w:rsid w:val="0012451E"/>
    <w:rsid w:val="00160288"/>
    <w:rsid w:val="00164571"/>
    <w:rsid w:val="001717E5"/>
    <w:rsid w:val="001719C8"/>
    <w:rsid w:val="00171CF4"/>
    <w:rsid w:val="00177269"/>
    <w:rsid w:val="0018241D"/>
    <w:rsid w:val="00190941"/>
    <w:rsid w:val="001A736C"/>
    <w:rsid w:val="001B4F5E"/>
    <w:rsid w:val="001B5CE6"/>
    <w:rsid w:val="001E3B5B"/>
    <w:rsid w:val="001F5D72"/>
    <w:rsid w:val="001F60EC"/>
    <w:rsid w:val="00254FCE"/>
    <w:rsid w:val="00266859"/>
    <w:rsid w:val="00272497"/>
    <w:rsid w:val="00281853"/>
    <w:rsid w:val="00291EA1"/>
    <w:rsid w:val="002B0C46"/>
    <w:rsid w:val="002C1B20"/>
    <w:rsid w:val="002C2C08"/>
    <w:rsid w:val="002C44B2"/>
    <w:rsid w:val="002E3D5B"/>
    <w:rsid w:val="002F46AE"/>
    <w:rsid w:val="002F65AE"/>
    <w:rsid w:val="003075B3"/>
    <w:rsid w:val="00320375"/>
    <w:rsid w:val="00337CAF"/>
    <w:rsid w:val="00341062"/>
    <w:rsid w:val="00383666"/>
    <w:rsid w:val="003B687A"/>
    <w:rsid w:val="003D0B16"/>
    <w:rsid w:val="003D319E"/>
    <w:rsid w:val="003E4E23"/>
    <w:rsid w:val="003F1F67"/>
    <w:rsid w:val="003F350C"/>
    <w:rsid w:val="004113FA"/>
    <w:rsid w:val="00480228"/>
    <w:rsid w:val="00481130"/>
    <w:rsid w:val="00485A8B"/>
    <w:rsid w:val="004B4E9B"/>
    <w:rsid w:val="004C1ED5"/>
    <w:rsid w:val="004C2E65"/>
    <w:rsid w:val="004C44B7"/>
    <w:rsid w:val="004D19FD"/>
    <w:rsid w:val="004F4FE4"/>
    <w:rsid w:val="004F6F59"/>
    <w:rsid w:val="00502942"/>
    <w:rsid w:val="0050585F"/>
    <w:rsid w:val="00514805"/>
    <w:rsid w:val="00527559"/>
    <w:rsid w:val="00530C16"/>
    <w:rsid w:val="00531EDA"/>
    <w:rsid w:val="00536E06"/>
    <w:rsid w:val="00544EA3"/>
    <w:rsid w:val="00567560"/>
    <w:rsid w:val="00571A78"/>
    <w:rsid w:val="005A4782"/>
    <w:rsid w:val="005A70D6"/>
    <w:rsid w:val="005E6CE7"/>
    <w:rsid w:val="005F13EB"/>
    <w:rsid w:val="00616856"/>
    <w:rsid w:val="00624D37"/>
    <w:rsid w:val="0067225E"/>
    <w:rsid w:val="00695130"/>
    <w:rsid w:val="006D3C4B"/>
    <w:rsid w:val="006E0821"/>
    <w:rsid w:val="006F3096"/>
    <w:rsid w:val="007214A9"/>
    <w:rsid w:val="007424C5"/>
    <w:rsid w:val="007578C1"/>
    <w:rsid w:val="00763A25"/>
    <w:rsid w:val="007823C0"/>
    <w:rsid w:val="00787F64"/>
    <w:rsid w:val="007A4AA1"/>
    <w:rsid w:val="007B12E7"/>
    <w:rsid w:val="007D3BAF"/>
    <w:rsid w:val="007F2F15"/>
    <w:rsid w:val="00803F52"/>
    <w:rsid w:val="00811F76"/>
    <w:rsid w:val="008342DA"/>
    <w:rsid w:val="008523CA"/>
    <w:rsid w:val="00855F76"/>
    <w:rsid w:val="0088076A"/>
    <w:rsid w:val="00883E93"/>
    <w:rsid w:val="008937B3"/>
    <w:rsid w:val="008A4E8F"/>
    <w:rsid w:val="008A5A85"/>
    <w:rsid w:val="008C78A8"/>
    <w:rsid w:val="00900DD3"/>
    <w:rsid w:val="00901284"/>
    <w:rsid w:val="00906741"/>
    <w:rsid w:val="00935EC5"/>
    <w:rsid w:val="00937185"/>
    <w:rsid w:val="0096031D"/>
    <w:rsid w:val="00963C24"/>
    <w:rsid w:val="009667FA"/>
    <w:rsid w:val="0097219B"/>
    <w:rsid w:val="00984B47"/>
    <w:rsid w:val="00A13851"/>
    <w:rsid w:val="00A35993"/>
    <w:rsid w:val="00A41AFD"/>
    <w:rsid w:val="00AA718D"/>
    <w:rsid w:val="00AC3E86"/>
    <w:rsid w:val="00AD6356"/>
    <w:rsid w:val="00B2493A"/>
    <w:rsid w:val="00B53C16"/>
    <w:rsid w:val="00B54658"/>
    <w:rsid w:val="00B85D2A"/>
    <w:rsid w:val="00B91CE4"/>
    <w:rsid w:val="00BA278B"/>
    <w:rsid w:val="00BA74D2"/>
    <w:rsid w:val="00BE09D6"/>
    <w:rsid w:val="00BE4A36"/>
    <w:rsid w:val="00C240F8"/>
    <w:rsid w:val="00C36C15"/>
    <w:rsid w:val="00C44C86"/>
    <w:rsid w:val="00C47CDA"/>
    <w:rsid w:val="00C60387"/>
    <w:rsid w:val="00C95EFC"/>
    <w:rsid w:val="00C96F53"/>
    <w:rsid w:val="00CA6478"/>
    <w:rsid w:val="00CC5BC6"/>
    <w:rsid w:val="00CD0BFC"/>
    <w:rsid w:val="00CD19E9"/>
    <w:rsid w:val="00CE56E2"/>
    <w:rsid w:val="00CF0F00"/>
    <w:rsid w:val="00D10733"/>
    <w:rsid w:val="00D14846"/>
    <w:rsid w:val="00D163DC"/>
    <w:rsid w:val="00D22532"/>
    <w:rsid w:val="00D247C9"/>
    <w:rsid w:val="00D27F5E"/>
    <w:rsid w:val="00D27FB7"/>
    <w:rsid w:val="00D371AA"/>
    <w:rsid w:val="00D6570C"/>
    <w:rsid w:val="00DA41B1"/>
    <w:rsid w:val="00DB439C"/>
    <w:rsid w:val="00DB6FAA"/>
    <w:rsid w:val="00DD2652"/>
    <w:rsid w:val="00DD3483"/>
    <w:rsid w:val="00DD7570"/>
    <w:rsid w:val="00DE79E5"/>
    <w:rsid w:val="00DF76E0"/>
    <w:rsid w:val="00E17B9E"/>
    <w:rsid w:val="00E25E17"/>
    <w:rsid w:val="00E66D83"/>
    <w:rsid w:val="00E96172"/>
    <w:rsid w:val="00EA56A7"/>
    <w:rsid w:val="00EB7EA6"/>
    <w:rsid w:val="00EC4247"/>
    <w:rsid w:val="00EC55E9"/>
    <w:rsid w:val="00EC6DE9"/>
    <w:rsid w:val="00EE11D0"/>
    <w:rsid w:val="00F10155"/>
    <w:rsid w:val="00F119A0"/>
    <w:rsid w:val="00F378ED"/>
    <w:rsid w:val="00F55F64"/>
    <w:rsid w:val="00F56134"/>
    <w:rsid w:val="00FA61CD"/>
    <w:rsid w:val="00FA7A5C"/>
    <w:rsid w:val="00FB0C5E"/>
    <w:rsid w:val="00FC1D44"/>
    <w:rsid w:val="00FE0371"/>
    <w:rsid w:val="00FF0663"/>
    <w:rsid w:val="00FF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F243"/>
  <w15:chartTrackingRefBased/>
  <w15:docId w15:val="{736BA302-59AA-6743-9685-CAA91BE71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51E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5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5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5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5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5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5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5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5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5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5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51E"/>
    <w:pPr>
      <w:jc w:val="center"/>
    </w:pPr>
    <w:rPr>
      <w:rFonts w:ascii="CMU SANS SERIF" w:hAnsi="CMU SANS SERI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2451E"/>
    <w:rPr>
      <w:rFonts w:ascii="CMU SANS SERIF" w:eastAsia="Times New Roman" w:hAnsi="CMU SANS SERIF" w:cs="Times New Roman"/>
      <w:kern w:val="0"/>
      <w:sz w:val="32"/>
      <w:szCs w:val="32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5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5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5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2451E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12451E"/>
    <w:rPr>
      <w:rFonts w:ascii="CMU SANS SERIF" w:hAnsi="CMU SANS SERIF"/>
      <w:b/>
      <w:bCs/>
    </w:rPr>
  </w:style>
  <w:style w:type="paragraph" w:customStyle="1" w:styleId="Affiliation">
    <w:name w:val="Affiliation"/>
    <w:basedOn w:val="Normal"/>
    <w:qFormat/>
    <w:rsid w:val="0012451E"/>
    <w:rPr>
      <w:rFonts w:ascii="CMU SANS SERIF" w:hAnsi="CMU SANS SERIF"/>
      <w:vertAlign w:val="superscript"/>
    </w:rPr>
  </w:style>
  <w:style w:type="paragraph" w:customStyle="1" w:styleId="emailaddress">
    <w:name w:val="email address"/>
    <w:basedOn w:val="Normal"/>
    <w:qFormat/>
    <w:rsid w:val="0012451E"/>
    <w:rPr>
      <w:rFonts w:ascii="CMU SANS SERIF" w:hAnsi="CMU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5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5273">
          <w:marLeft w:val="-4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9690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5F2F1F-771A-654B-A2F9-FBBB717F3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AbstractTemplate.docx</Template>
  <TotalTime>0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2</cp:revision>
  <dcterms:created xsi:type="dcterms:W3CDTF">2025-06-11T05:55:00Z</dcterms:created>
  <dcterms:modified xsi:type="dcterms:W3CDTF">2025-06-11T05:55:00Z</dcterms:modified>
</cp:coreProperties>
</file>